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B37" w:rsidRDefault="00FC7E2E" w:rsidP="00FC7E2E">
      <w:pPr>
        <w:pStyle w:val="Heading1"/>
      </w:pPr>
      <w:r>
        <w:t>How to setup developer environment for SpFx and SharePoint 2016</w:t>
      </w:r>
    </w:p>
    <w:p w:rsidR="00FC7E2E" w:rsidRDefault="00FC7E2E" w:rsidP="00FC7E2E"/>
    <w:p w:rsidR="00FC7E2E" w:rsidRDefault="00FC7E2E" w:rsidP="00FC7E2E">
      <w:pPr>
        <w:pStyle w:val="Heading1"/>
      </w:pPr>
      <w:r>
        <w:t>Working Setup (apart from issue below)</w:t>
      </w:r>
    </w:p>
    <w:p w:rsidR="008A57F7" w:rsidRDefault="008A57F7" w:rsidP="008A57F7">
      <w:pPr>
        <w:pStyle w:val="Heading2"/>
      </w:pPr>
      <w:r>
        <w:t>To set up Fiddler as the Proxy</w:t>
      </w:r>
    </w:p>
    <w:p w:rsidR="008A57F7" w:rsidRDefault="008A57F7" w:rsidP="008A57F7">
      <w:pPr>
        <w:rPr>
          <w:color w:val="1F497D"/>
        </w:rPr>
      </w:pPr>
      <w:r>
        <w:rPr>
          <w:color w:val="1F497D"/>
        </w:rPr>
        <w:t>To setup you want to configure options under Options-&gt;Connections like this</w:t>
      </w:r>
    </w:p>
    <w:p w:rsidR="008A57F7" w:rsidRDefault="008A57F7" w:rsidP="008A57F7">
      <w:pPr>
        <w:rPr>
          <w:color w:val="1F497D"/>
        </w:rPr>
      </w:pPr>
    </w:p>
    <w:p w:rsidR="008A57F7" w:rsidRDefault="008A57F7" w:rsidP="008A57F7">
      <w:pPr>
        <w:rPr>
          <w:color w:val="1F497D"/>
        </w:rPr>
      </w:pPr>
      <w:r>
        <w:rPr>
          <w:noProof/>
          <w:lang w:eastAsia="en-GB"/>
        </w:rPr>
        <w:drawing>
          <wp:inline distT="0" distB="0" distL="0" distR="0">
            <wp:extent cx="5114925" cy="3438525"/>
            <wp:effectExtent l="0" t="0" r="9525" b="9525"/>
            <wp:docPr id="2" name="Picture 2" descr="cid:image002.png@01D5746D.905D0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5746D.905D045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F7" w:rsidRDefault="008A57F7" w:rsidP="008A57F7">
      <w:pPr>
        <w:pStyle w:val="NoSpacing"/>
      </w:pPr>
      <w:r>
        <w:t>Then restart otherwise it grabs everything</w:t>
      </w:r>
    </w:p>
    <w:p w:rsidR="008A57F7" w:rsidRDefault="008A57F7" w:rsidP="008A57F7">
      <w:pPr>
        <w:pStyle w:val="NoSpacing"/>
      </w:pPr>
    </w:p>
    <w:p w:rsidR="008A57F7" w:rsidRDefault="008A57F7" w:rsidP="008A57F7">
      <w:pPr>
        <w:pStyle w:val="NoSpacing"/>
      </w:pPr>
      <w:r>
        <w:t>Then point npm at fiddler manually without user/pass</w:t>
      </w:r>
    </w:p>
    <w:p w:rsidR="008A57F7" w:rsidRDefault="008A57F7" w:rsidP="008A57F7">
      <w:pPr>
        <w:pStyle w:val="NoSpacing"/>
      </w:pPr>
    </w:p>
    <w:p w:rsidR="008A57F7" w:rsidRDefault="008A57F7" w:rsidP="008A57F7">
      <w:pPr>
        <w:pStyle w:val="NoSpacing"/>
      </w:pPr>
      <w:r>
        <w:t xml:space="preserve">Npm config set proxy </w:t>
      </w:r>
      <w:hyperlink r:id="rId6" w:history="1">
        <w:r>
          <w:rPr>
            <w:rStyle w:val="Hyperlink"/>
          </w:rPr>
          <w:t>http://localhost:8888</w:t>
        </w:r>
      </w:hyperlink>
    </w:p>
    <w:p w:rsidR="008A57F7" w:rsidRDefault="008A57F7" w:rsidP="008A57F7">
      <w:pPr>
        <w:pStyle w:val="NoSpacing"/>
      </w:pPr>
      <w:r>
        <w:t xml:space="preserve">Npm config set https-proxy </w:t>
      </w:r>
      <w:hyperlink r:id="rId7" w:history="1">
        <w:r>
          <w:rPr>
            <w:rStyle w:val="Hyperlink"/>
          </w:rPr>
          <w:t>http://localhost:8888</w:t>
        </w:r>
      </w:hyperlink>
    </w:p>
    <w:p w:rsidR="008A57F7" w:rsidRDefault="008A57F7" w:rsidP="008A57F7"/>
    <w:p w:rsidR="008A57F7" w:rsidRPr="008A57F7" w:rsidRDefault="008A57F7" w:rsidP="008A57F7">
      <w:pPr>
        <w:pStyle w:val="Heading2"/>
      </w:pPr>
      <w:r>
        <w:lastRenderedPageBreak/>
        <w:t>Working Envionment Variables (will change when using nvm)</w:t>
      </w:r>
    </w:p>
    <w:p w:rsidR="00FC7E2E" w:rsidRDefault="00FC7E2E" w:rsidP="00FC7E2E">
      <w:r>
        <w:rPr>
          <w:noProof/>
          <w:lang w:eastAsia="en-GB"/>
        </w:rPr>
        <w:drawing>
          <wp:inline distT="0" distB="0" distL="0" distR="0" wp14:anchorId="7A174F43" wp14:editId="5E8B670A">
            <wp:extent cx="49530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2E" w:rsidRDefault="00FC7E2E" w:rsidP="00FC7E2E">
      <w:pPr>
        <w:pStyle w:val="Heading3"/>
      </w:pPr>
      <w:r>
        <w:t xml:space="preserve">.npmrc file in </w:t>
      </w:r>
      <w:r w:rsidRPr="00FC7E2E">
        <w:t>C:\Users\rvn39417</w:t>
      </w:r>
    </w:p>
    <w:p w:rsidR="00FC7E2E" w:rsidRDefault="00FC7E2E" w:rsidP="00FC7E2E">
      <w:pPr>
        <w:pStyle w:val="Heading3"/>
      </w:pPr>
      <w:r>
        <w:t>Settings for Fiddler Proxy</w:t>
      </w:r>
    </w:p>
    <w:p w:rsidR="00FC7E2E" w:rsidRDefault="00FC7E2E" w:rsidP="00FC7E2E">
      <w:pPr>
        <w:pStyle w:val="NoSpacing"/>
      </w:pPr>
      <w:r>
        <w:t>registry=http://registry.npmjs.org/</w:t>
      </w:r>
    </w:p>
    <w:p w:rsidR="00FC7E2E" w:rsidRDefault="00FC7E2E" w:rsidP="00FC7E2E">
      <w:pPr>
        <w:pStyle w:val="NoSpacing"/>
      </w:pPr>
      <w:r>
        <w:t>prefix=C:\nodejs\node_modules\npm</w:t>
      </w:r>
    </w:p>
    <w:p w:rsidR="00FC7E2E" w:rsidRDefault="00FC7E2E" w:rsidP="00FC7E2E">
      <w:pPr>
        <w:pStyle w:val="NoSpacing"/>
      </w:pPr>
      <w:r>
        <w:t>cache=C:\nodejs\node_modules\npm-cache</w:t>
      </w:r>
    </w:p>
    <w:p w:rsidR="00FC7E2E" w:rsidRDefault="00FC7E2E" w:rsidP="00FC7E2E">
      <w:pPr>
        <w:pStyle w:val="NoSpacing"/>
      </w:pPr>
      <w:r>
        <w:t>proxy=http://localhost:8888/</w:t>
      </w:r>
    </w:p>
    <w:p w:rsidR="00FC7E2E" w:rsidRDefault="00FC7E2E" w:rsidP="00FC7E2E">
      <w:pPr>
        <w:pStyle w:val="NoSpacing"/>
      </w:pPr>
      <w:r>
        <w:t>https-proxy=http://localhost:8888/</w:t>
      </w:r>
    </w:p>
    <w:p w:rsidR="00FC7E2E" w:rsidRDefault="00FC7E2E" w:rsidP="00FC7E2E">
      <w:pPr>
        <w:pStyle w:val="NoSpacing"/>
      </w:pPr>
      <w:r>
        <w:t>strict-ssl=false</w:t>
      </w:r>
    </w:p>
    <w:p w:rsidR="00FC7E2E" w:rsidRDefault="00FC7E2E" w:rsidP="00FC7E2E">
      <w:pPr>
        <w:pStyle w:val="NoSpacing"/>
      </w:pPr>
      <w:r>
        <w:t>http-proxy=http://localhost:8888</w:t>
      </w:r>
    </w:p>
    <w:p w:rsidR="004F6EA7" w:rsidRPr="00FC7E2E" w:rsidRDefault="004F6EA7" w:rsidP="00FC7E2E">
      <w:pPr>
        <w:pStyle w:val="NoSpacing"/>
      </w:pPr>
    </w:p>
    <w:p w:rsidR="00FC7E2E" w:rsidRDefault="00FC7E2E" w:rsidP="00FC7E2E">
      <w:pPr>
        <w:pStyle w:val="Heading3"/>
      </w:pPr>
      <w:r>
        <w:t xml:space="preserve">Settings for </w:t>
      </w:r>
      <w:r>
        <w:t>AWP</w:t>
      </w:r>
      <w:r>
        <w:t xml:space="preserve"> Proxy</w:t>
      </w:r>
    </w:p>
    <w:p w:rsidR="00FC7E2E" w:rsidRDefault="00FC7E2E" w:rsidP="00FC7E2E">
      <w:pPr>
        <w:pStyle w:val="NoSpacing"/>
      </w:pPr>
      <w:r>
        <w:t>registry=http://registry.npmjs.org/</w:t>
      </w:r>
    </w:p>
    <w:p w:rsidR="00FC7E2E" w:rsidRDefault="00FC7E2E" w:rsidP="00FC7E2E">
      <w:pPr>
        <w:pStyle w:val="NoSpacing"/>
      </w:pPr>
      <w:r>
        <w:t>prefix=C:\nodejs\node_modules\npm</w:t>
      </w:r>
    </w:p>
    <w:p w:rsidR="00FC7E2E" w:rsidRDefault="00FC7E2E" w:rsidP="00FC7E2E">
      <w:pPr>
        <w:pStyle w:val="NoSpacing"/>
      </w:pPr>
      <w:r>
        <w:t>cache=C:\nodejs\node_modules\npm-cache</w:t>
      </w:r>
    </w:p>
    <w:p w:rsidR="00FC7E2E" w:rsidRDefault="00FC7E2E" w:rsidP="00FC7E2E">
      <w:pPr>
        <w:pStyle w:val="NoSpacing"/>
      </w:pPr>
      <w:r>
        <w:t>proxy=http://rvn39417:</w:t>
      </w:r>
      <w:r w:rsidR="00F75D20">
        <w:t>PASSWORD</w:t>
      </w:r>
      <w:r>
        <w:t>@wspp.awp.nhs.uk:8080/</w:t>
      </w:r>
    </w:p>
    <w:p w:rsidR="00FC7E2E" w:rsidRDefault="00FC7E2E" w:rsidP="00FC7E2E">
      <w:pPr>
        <w:pStyle w:val="NoSpacing"/>
      </w:pPr>
      <w:r>
        <w:t>http-proxy=http://rvn39417:</w:t>
      </w:r>
      <w:r w:rsidR="00F75D20" w:rsidRPr="00F75D20">
        <w:t xml:space="preserve"> </w:t>
      </w:r>
      <w:r w:rsidR="00F75D20">
        <w:t>PASSWORD</w:t>
      </w:r>
      <w:r>
        <w:t>@wspp.awp.nhs.uk:8080/</w:t>
      </w:r>
    </w:p>
    <w:p w:rsidR="00FC7E2E" w:rsidRDefault="00FC7E2E" w:rsidP="00FC7E2E">
      <w:pPr>
        <w:pStyle w:val="NoSpacing"/>
      </w:pPr>
      <w:r>
        <w:t>https-proxy=http://rvn39417:</w:t>
      </w:r>
      <w:r w:rsidR="00F75D20" w:rsidRPr="00F75D20">
        <w:t xml:space="preserve"> </w:t>
      </w:r>
      <w:r w:rsidR="00F75D20">
        <w:t>PASSWORD</w:t>
      </w:r>
      <w:r>
        <w:t>@wspp.awp.nhs.uk:8080</w:t>
      </w:r>
    </w:p>
    <w:p w:rsidR="00FC7E2E" w:rsidRDefault="00FC7E2E" w:rsidP="00FC7E2E">
      <w:pPr>
        <w:pStyle w:val="NoSpacing"/>
      </w:pPr>
      <w:r>
        <w:t>strict-ssl=false</w:t>
      </w:r>
    </w:p>
    <w:p w:rsidR="00FC7E2E" w:rsidRDefault="00FC7E2E" w:rsidP="00FC7E2E"/>
    <w:p w:rsidR="004F6EA7" w:rsidRDefault="004F6EA7" w:rsidP="004F6EA7">
      <w:pPr>
        <w:pStyle w:val="Heading1"/>
      </w:pPr>
      <w:r>
        <w:lastRenderedPageBreak/>
        <w:t>Default Setup Doesn’t Work</w:t>
      </w:r>
    </w:p>
    <w:p w:rsidR="004F6EA7" w:rsidRDefault="004F6EA7" w:rsidP="004F6EA7">
      <w:r>
        <w:t>The setup specified here</w:t>
      </w:r>
    </w:p>
    <w:p w:rsidR="004F6EA7" w:rsidRDefault="004F6EA7" w:rsidP="004F6EA7">
      <w:hyperlink r:id="rId9" w:history="1">
        <w:r w:rsidRPr="00E86348">
          <w:rPr>
            <w:rStyle w:val="Hyperlink"/>
          </w:rPr>
          <w:t>https://docs.microsoft.com/en-us/sharepoint/dev/spfx/set-up-your-development-environment</w:t>
        </w:r>
      </w:hyperlink>
    </w:p>
    <w:p w:rsidR="004F6EA7" w:rsidRPr="004F6EA7" w:rsidRDefault="004F6EA7" w:rsidP="004F6EA7">
      <w:r>
        <w:t>doesn’t work (at least with SP2106)</w:t>
      </w:r>
      <w:bookmarkStart w:id="0" w:name="_GoBack"/>
      <w:bookmarkEnd w:id="0"/>
    </w:p>
    <w:p w:rsidR="004F6EA7" w:rsidRDefault="004F6EA7" w:rsidP="004F6EA7">
      <w:r>
        <w:t xml:space="preserve">To avoid issues referenced here: </w:t>
      </w:r>
      <w:hyperlink r:id="rId10" w:history="1">
        <w:r w:rsidRPr="00E86348">
          <w:rPr>
            <w:rStyle w:val="Hyperlink"/>
          </w:rPr>
          <w:t>https://github.com/SharePoint/sp-dev-docs/issues/1002</w:t>
        </w:r>
      </w:hyperlink>
    </w:p>
    <w:p w:rsidR="00FC7E2E" w:rsidRDefault="00FC7E2E" w:rsidP="00FC7E2E">
      <w:pPr>
        <w:pStyle w:val="Heading2"/>
      </w:pPr>
      <w:r>
        <w:t xml:space="preserve">Specifically </w:t>
      </w:r>
    </w:p>
    <w:p w:rsidR="00FC7E2E" w:rsidRDefault="00FC7E2E" w:rsidP="00FC7E2E">
      <w:pPr>
        <w:pStyle w:val="Heading3"/>
        <w:shd w:val="clear" w:color="auto" w:fill="F6F8FA"/>
        <w:spacing w:before="0" w:after="15"/>
        <w:rPr>
          <w:rFonts w:ascii="Segoe UI" w:hAnsi="Segoe UI" w:cs="Segoe UI"/>
          <w:color w:val="586069"/>
        </w:rPr>
      </w:pPr>
      <w:hyperlink r:id="rId11" w:history="1">
        <w:r>
          <w:rPr>
            <w:rStyle w:val="Hyperlink"/>
            <w:rFonts w:ascii="Segoe UI" w:hAnsi="Segoe UI" w:cs="Segoe UI"/>
            <w:color w:val="586069"/>
          </w:rPr>
          <w:t>georgey58</w:t>
        </w:r>
      </w:hyperlink>
      <w:r>
        <w:rPr>
          <w:rStyle w:val="Strong"/>
          <w:rFonts w:ascii="Segoe UI" w:hAnsi="Segoe UI" w:cs="Segoe UI"/>
          <w:b w:val="0"/>
          <w:bCs w:val="0"/>
          <w:color w:val="586069"/>
        </w:rPr>
        <w:t> </w:t>
      </w:r>
      <w:r>
        <w:rPr>
          <w:rFonts w:ascii="Segoe UI" w:hAnsi="Segoe UI" w:cs="Segoe UI"/>
          <w:color w:val="586069"/>
        </w:rPr>
        <w:t>commented </w:t>
      </w:r>
      <w:hyperlink r:id="rId12" w:anchor="issuecomment-527067608" w:history="1">
        <w:r>
          <w:rPr>
            <w:rStyle w:val="Hyperlink"/>
            <w:rFonts w:ascii="Segoe UI" w:hAnsi="Segoe UI" w:cs="Segoe UI"/>
          </w:rPr>
          <w:t>24 days ago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6"/>
      </w:tblGrid>
      <w:tr w:rsidR="00FC7E2E" w:rsidTr="00FC7E2E">
        <w:tc>
          <w:tcPr>
            <w:tcW w:w="10155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C7E2E" w:rsidRDefault="00FC7E2E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 am still getting </w:t>
            </w:r>
            <w:r>
              <w:rPr>
                <w:rStyle w:val="Strong"/>
                <w:rFonts w:ascii="Segoe UI" w:eastAsiaTheme="majorEastAsia" w:hAnsi="Segoe UI" w:cs="Segoe UI"/>
                <w:sz w:val="21"/>
                <w:szCs w:val="21"/>
              </w:rPr>
              <w:t>Can’t connect securely to this page</w:t>
            </w:r>
            <w:r>
              <w:rPr>
                <w:rFonts w:ascii="Segoe UI" w:hAnsi="Segoe UI" w:cs="Segoe UI"/>
                <w:sz w:val="21"/>
                <w:szCs w:val="21"/>
              </w:rPr>
              <w:t> running the HelloWorld example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Node version: v10.16.3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I've had tried NODE_NO_HTTP2 = 1 and setting https=false in serve.json</w:t>
            </w:r>
          </w:p>
        </w:tc>
      </w:tr>
    </w:tbl>
    <w:p w:rsidR="00FC7E2E" w:rsidRDefault="00FC7E2E" w:rsidP="00FC7E2E">
      <w:r>
        <w:t>Will try installing earlier version of node as recommended here:</w:t>
      </w:r>
    </w:p>
    <w:p w:rsidR="00FC7E2E" w:rsidRDefault="00FC7E2E" w:rsidP="00FC7E2E">
      <w:pPr>
        <w:pStyle w:val="Heading3"/>
        <w:shd w:val="clear" w:color="auto" w:fill="F6F8FA"/>
        <w:spacing w:before="0" w:after="15"/>
        <w:rPr>
          <w:rFonts w:ascii="Segoe UI" w:hAnsi="Segoe UI" w:cs="Segoe UI"/>
          <w:color w:val="586069"/>
        </w:rPr>
      </w:pPr>
      <w:hyperlink r:id="rId13" w:history="1">
        <w:r>
          <w:rPr>
            <w:rStyle w:val="Hyperlink"/>
            <w:rFonts w:ascii="Segoe UI" w:hAnsi="Segoe UI" w:cs="Segoe UI"/>
            <w:color w:val="586069"/>
          </w:rPr>
          <w:t>fabianmadurai</w:t>
        </w:r>
      </w:hyperlink>
      <w:r>
        <w:rPr>
          <w:rStyle w:val="Strong"/>
          <w:rFonts w:ascii="Segoe UI" w:hAnsi="Segoe UI" w:cs="Segoe UI"/>
          <w:b w:val="0"/>
          <w:bCs w:val="0"/>
          <w:color w:val="586069"/>
        </w:rPr>
        <w:t> </w:t>
      </w:r>
      <w:r>
        <w:rPr>
          <w:rFonts w:ascii="Segoe UI" w:hAnsi="Segoe UI" w:cs="Segoe UI"/>
          <w:color w:val="586069"/>
        </w:rPr>
        <w:t>commented </w:t>
      </w:r>
      <w:hyperlink r:id="rId14" w:anchor="issuecomment-420784773" w:history="1">
        <w:r>
          <w:rPr>
            <w:rStyle w:val="Hyperlink"/>
            <w:rFonts w:ascii="Segoe UI" w:hAnsi="Segoe UI" w:cs="Segoe UI"/>
          </w:rPr>
          <w:t>on Sep 12, 2018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6"/>
      </w:tblGrid>
      <w:tr w:rsidR="00FC7E2E" w:rsidTr="00FC7E2E">
        <w:tc>
          <w:tcPr>
            <w:tcW w:w="10155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FC7E2E" w:rsidRDefault="00FC7E2E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Dont use the latest version of Node. I ran into numerous problems using the latest version. completely uninstall node and clear the npm cache. also uninstall Yeoman and gulp. Now, install an earlier version of node ( 6.11.5 worked for me). verify with node -v that you indeed have the version you want. thereafter install yeoman and gulp and follow the hello world example and everything will work this time. even gulp serve will work.</w:t>
            </w:r>
          </w:p>
        </w:tc>
      </w:tr>
    </w:tbl>
    <w:p w:rsidR="00FC7E2E" w:rsidRDefault="00FC7E2E" w:rsidP="00FC7E2E">
      <w:pPr>
        <w:pStyle w:val="Heading1"/>
      </w:pPr>
      <w:r>
        <w:t>Use NVM to manage node versions</w:t>
      </w:r>
    </w:p>
    <w:p w:rsidR="00FC7E2E" w:rsidRDefault="00FC7E2E" w:rsidP="00FC7E2E">
      <w:r>
        <w:t xml:space="preserve">See: </w:t>
      </w:r>
      <w:hyperlink r:id="rId15" w:history="1">
        <w:r w:rsidRPr="00E86348">
          <w:rPr>
            <w:rStyle w:val="Hyperlink"/>
          </w:rPr>
          <w:t>https://github.com/coreybutler/nvm-windows</w:t>
        </w:r>
      </w:hyperlink>
    </w:p>
    <w:p w:rsidR="00FC7E2E" w:rsidRDefault="00FC7E2E" w:rsidP="00FC7E2E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Uninstall existing node</w:t>
      </w:r>
    </w:p>
    <w:p w:rsidR="00FC7E2E" w:rsidRDefault="00FC7E2E" w:rsidP="00FC7E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Please note, you need to uninstall any existing versions of node.js before installing NVM for Windows. Also delete any existing nodejs installation directories (e.g., "C:\Program Files\nodejs") that might remain. NVM's generated symlink will not overwrite an existing (even empty) installation directory.</w:t>
      </w:r>
    </w:p>
    <w:p w:rsidR="00FC7E2E" w:rsidRDefault="00FC7E2E" w:rsidP="00FC7E2E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Uninstall existing npm</w:t>
      </w:r>
    </w:p>
    <w:p w:rsidR="00FC7E2E" w:rsidRDefault="00FC7E2E" w:rsidP="00FC7E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should also delete the existing npm install location (e.g. "C:\Users&lt;user&gt;\AppData\Roaming\npm") so that the nvm install location will be correctly used instead.</w:t>
      </w:r>
    </w:p>
    <w:p w:rsidR="00FC7E2E" w:rsidRDefault="00FC7E2E" w:rsidP="00FC7E2E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Install nvm-windows</w:t>
      </w:r>
    </w:p>
    <w:p w:rsidR="00FC7E2E" w:rsidRDefault="00FC7E2E" w:rsidP="00FC7E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nvm-windows comes with an installer (and uninstaller), because getting it should be easy.</w:t>
      </w:r>
    </w:p>
    <w:p w:rsidR="00725C57" w:rsidRDefault="00725C57" w:rsidP="00725C57">
      <w:pPr>
        <w:pStyle w:val="Heading2"/>
      </w:pPr>
      <w:r>
        <w:t>Install node versions</w:t>
      </w:r>
    </w:p>
    <w:p w:rsidR="00725C57" w:rsidRDefault="00725C57" w:rsidP="00725C57">
      <w:r>
        <w:t>Run cmder window and set the proxy</w:t>
      </w:r>
      <w:r w:rsidR="008A57F7">
        <w:t xml:space="preserve">. If using Fiddler then </w:t>
      </w:r>
    </w:p>
    <w:p w:rsidR="00725C57" w:rsidRPr="00725C57" w:rsidRDefault="00725C57" w:rsidP="00725C57">
      <w:r w:rsidRPr="00725C57">
        <w:t>nvm proxy http://localhost:8888/</w:t>
      </w:r>
    </w:p>
    <w:p w:rsidR="00725C57" w:rsidRDefault="00725C57" w:rsidP="00725C57">
      <w:r>
        <w:t>nvm install 6.17.1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16"/>
          <w:szCs w:val="16"/>
        </w:rPr>
      </w:pP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C:\cmder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λ nvm proxy http://localhost:8888/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C:\cmder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λ nvm install 6.17.1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Downloading node.js version 6.17.1 (64-bit)...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Complete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Creating c:\nvm\temp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Downloading npm version 3.10.10... Complete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Installing npm v3.10.10...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Installation complete. If you want to use this version, type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nvm use 6.17.1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</w:t>
      </w:r>
    </w:p>
    <w:p w:rsidR="00725C57" w:rsidRPr="00725C57" w:rsidRDefault="00725C57" w:rsidP="00725C57">
      <w:pPr>
        <w:pStyle w:val="NoSpacing"/>
        <w:rPr>
          <w:rFonts w:ascii="Courier New" w:hAnsi="Courier New" w:cs="Courier New"/>
          <w:sz w:val="20"/>
          <w:szCs w:val="20"/>
        </w:rPr>
      </w:pPr>
      <w:r w:rsidRPr="00725C57">
        <w:rPr>
          <w:rFonts w:ascii="Courier New" w:hAnsi="Courier New" w:cs="Courier New"/>
          <w:sz w:val="20"/>
          <w:szCs w:val="20"/>
        </w:rPr>
        <w:t xml:space="preserve">C:\cmder                                                         </w:t>
      </w:r>
    </w:p>
    <w:p w:rsidR="00FC7E2E" w:rsidRDefault="00FC7E2E" w:rsidP="00FC7E2E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Reinstall any global utilities</w:t>
      </w:r>
    </w:p>
    <w:p w:rsidR="00FC7E2E" w:rsidRDefault="00FC7E2E" w:rsidP="00FC7E2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install, reinstalling global utilities (e.g. gulp) will have to be done for each installed version of node:</w:t>
      </w:r>
    </w:p>
    <w:p w:rsidR="00FC7E2E" w:rsidRDefault="00FC7E2E" w:rsidP="00FC7E2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nvm use 4.4.0</w:t>
      </w:r>
    </w:p>
    <w:p w:rsidR="00FC7E2E" w:rsidRDefault="00FC7E2E" w:rsidP="00FC7E2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npm install gulp-cli -g</w:t>
      </w:r>
    </w:p>
    <w:p w:rsidR="00FC7E2E" w:rsidRDefault="00FC7E2E" w:rsidP="00FC7E2E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nvm use 0.10.33</w:t>
      </w:r>
    </w:p>
    <w:p w:rsidR="00FC7E2E" w:rsidRDefault="00FC7E2E" w:rsidP="00FC7E2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npm install gulp-cli -g</w:t>
      </w:r>
    </w:p>
    <w:p w:rsidR="00FC7E2E" w:rsidRPr="00FC7E2E" w:rsidRDefault="00FC7E2E" w:rsidP="00FC7E2E"/>
    <w:sectPr w:rsidR="00FC7E2E" w:rsidRPr="00FC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7B"/>
    <w:rsid w:val="004F6EA7"/>
    <w:rsid w:val="00725C57"/>
    <w:rsid w:val="008A57F7"/>
    <w:rsid w:val="00935B37"/>
    <w:rsid w:val="00EC387B"/>
    <w:rsid w:val="00F75D20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3A23"/>
  <w15:chartTrackingRefBased/>
  <w15:docId w15:val="{577A7062-291F-44BE-B78A-458C2C30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E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C7E2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C7E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FC7E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C7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C7E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E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E2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C7E2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7E2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4F6E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9958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1D5DA"/>
            <w:right w:val="none" w:sz="0" w:space="0" w:color="auto"/>
          </w:divBdr>
        </w:div>
        <w:div w:id="20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abianmadur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888" TargetMode="External"/><Relationship Id="rId12" Type="http://schemas.openxmlformats.org/officeDocument/2006/relationships/hyperlink" Target="https://github.com/SharePoint/sp-dev-docs/issues/100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888" TargetMode="External"/><Relationship Id="rId11" Type="http://schemas.openxmlformats.org/officeDocument/2006/relationships/hyperlink" Target="https://github.com/georgey58" TargetMode="External"/><Relationship Id="rId5" Type="http://schemas.openxmlformats.org/officeDocument/2006/relationships/image" Target="cid:image002.png@01D5746D.905D0450" TargetMode="External"/><Relationship Id="rId15" Type="http://schemas.openxmlformats.org/officeDocument/2006/relationships/hyperlink" Target="https://github.com/coreybutler/nvm-windows" TargetMode="External"/><Relationship Id="rId10" Type="http://schemas.openxmlformats.org/officeDocument/2006/relationships/hyperlink" Target="https://github.com/SharePoint/sp-dev-docs/issues/100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sharepoint/dev/spfx/set-up-your-development-environment" TargetMode="External"/><Relationship Id="rId14" Type="http://schemas.openxmlformats.org/officeDocument/2006/relationships/hyperlink" Target="https://github.com/SharePoint/sp-dev-docs/issues/1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17CFF7E5.dotm</Template>
  <TotalTime>43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AWP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5</cp:revision>
  <dcterms:created xsi:type="dcterms:W3CDTF">2019-09-26T15:22:00Z</dcterms:created>
  <dcterms:modified xsi:type="dcterms:W3CDTF">2019-09-26T16:05:00Z</dcterms:modified>
</cp:coreProperties>
</file>